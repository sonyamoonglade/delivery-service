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 w:rsidR="0034019D" w:rsidP="0034019D" w:rsidRDefault="0034019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Pr="006450EB" w:rsidR="0034019D" w:rsidP="0034019D" w:rsidRDefault="003401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19D">
        <w:rPr>
          <w:rFonts w:ascii="Times New Roman" w:hAnsi="Times New Roman" w:cs="Times New Roman"/>
          <w:sz w:val="20"/>
          <w:szCs w:val="20"/>
        </w:rPr>
        <w:t>Заказчик</w:t>
      </w:r>
      <w:r w:rsidRPr="006450EB" w:rsidR="004E18C3">
        <w:rPr>
          <w:rFonts w:ascii="Times New Roman" w:hAnsi="Times New Roman" w:cs="Times New Roman"/>
          <w:sz w:val="20"/>
          <w:szCs w:val="20"/>
        </w:rPr>
        <w:t>:</w:t>
      </w:r>
      <w:r w:rsidRPr="006450EB" w:rsidR="006C6F24">
        <w:rPr>
          <w:rFonts w:ascii="Times New Roman" w:hAnsi="Times New Roman" w:cs="Times New Roman"/>
          <w:sz w:val="20"/>
          <w:szCs w:val="20"/>
        </w:rPr>
        <w:t xml:space="preserve"> </w:t>
      </w:r>
      <w:r w:rsidR="006B76E6">
        <w:rPr>
          <w:rFonts w:ascii="Times New Roman" w:hAnsi="Times New Roman" w:cs="Times New Roman"/>
          <w:sz w:val="20"/>
          <w:szCs w:val="20"/>
          <w:lang w:val="en-US"/>
        </w:rPr>
        <w:t>Олег Семенов</w:t>
      </w:r>
      <w:r w:rsidRPr="006450EB">
        <w:rPr>
          <w:rFonts w:ascii="Times New Roman" w:hAnsi="Times New Roman" w:cs="Times New Roman"/>
          <w:sz w:val="20"/>
          <w:szCs w:val="20"/>
        </w:rPr>
        <w:t>,</w:t>
      </w:r>
    </w:p>
    <w:p w:rsidRPr="006450EB" w:rsidR="0034019D" w:rsidP="0034019D" w:rsidRDefault="003401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19D">
        <w:rPr>
          <w:rFonts w:ascii="Times New Roman" w:hAnsi="Times New Roman" w:cs="Times New Roman"/>
          <w:sz w:val="20"/>
          <w:szCs w:val="20"/>
        </w:rPr>
        <w:t>Телефон</w:t>
      </w:r>
      <w:r w:rsidRPr="006450EB" w:rsidR="004E18C3">
        <w:rPr>
          <w:rFonts w:ascii="Times New Roman" w:hAnsi="Times New Roman" w:cs="Times New Roman"/>
          <w:sz w:val="20"/>
          <w:szCs w:val="20"/>
        </w:rPr>
        <w:t>:</w:t>
      </w:r>
      <w:r w:rsidRPr="006450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76E6">
        <w:rPr>
          <w:rFonts w:ascii="Times New Roman" w:hAnsi="Times New Roman" w:cs="Times New Roman"/>
          <w:sz w:val="20"/>
          <w:szCs w:val="20"/>
          <w:lang w:val="en-US"/>
        </w:rPr>
        <w:t>+79128507000</w:t>
      </w:r>
      <w:proofErr w:type="spellEnd"/>
    </w:p>
    <w:p w:rsidRPr="00F11DAD" w:rsidR="004E18C3" w:rsidP="0034019D" w:rsidRDefault="004E18C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Способ оплаты</w:t>
      </w:r>
      <w:r w:rsidR="006450EB">
        <w:rPr>
          <w:rFonts w:ascii="Times New Roman" w:hAnsi="Times New Roman" w:cs="Times New Roman"/>
          <w:sz w:val="20"/>
          <w:szCs w:val="20"/>
        </w:rPr>
        <w:t xml:space="preserve">: </w:t>
      </w:r>
      <w:r w:rsidR="006450EB">
        <w:rPr>
          <w:rFonts w:ascii="Times New Roman" w:hAnsi="Times New Roman" w:cs="Times New Roman"/>
          <w:sz w:val="20"/>
          <w:szCs w:val="20"/>
          <w:lang w:val="en-US"/>
        </w:rPr>
        <w:t>Банковской картой курьеру</w:t>
      </w:r>
    </w:p>
    <w:p w:rsidRPr="006450EB" w:rsidR="0034019D" w:rsidP="0034019D" w:rsidRDefault="0034019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Pr="006450EB" w:rsidR="0034019D" w:rsidP="0034019D" w:rsidRDefault="003401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19D">
        <w:rPr>
          <w:rFonts w:ascii="Times New Roman" w:hAnsi="Times New Roman" w:cs="Times New Roman"/>
          <w:sz w:val="20"/>
          <w:szCs w:val="20"/>
        </w:rPr>
        <w:t>Доставка</w:t>
      </w:r>
      <w:r w:rsidRPr="006450EB">
        <w:rPr>
          <w:rFonts w:ascii="Times New Roman" w:hAnsi="Times New Roman" w:cs="Times New Roman"/>
          <w:sz w:val="20"/>
          <w:szCs w:val="20"/>
        </w:rPr>
        <w:t>:</w:t>
      </w:r>
      <w:r w:rsidRPr="006450EB" w:rsidR="003A73CA">
        <w:rPr>
          <w:rFonts w:ascii="Times New Roman" w:hAnsi="Times New Roman" w:cs="Times New Roman"/>
          <w:sz w:val="20"/>
          <w:szCs w:val="20"/>
        </w:rPr>
        <w:t xml:space="preserve"> </w:t>
      </w:r>
      <w:r w:rsidR="002D2392">
        <w:rPr>
          <w:rFonts w:ascii="Times New Roman" w:hAnsi="Times New Roman" w:cs="Times New Roman"/>
          <w:sz w:val="20"/>
          <w:szCs w:val="20"/>
          <w:lang w:val="en-US"/>
        </w:rPr>
        <w:t>Да</w:t>
      </w:r>
    </w:p>
    <w:p w:rsidRPr="006450EB" w:rsidR="0034019D" w:rsidP="0034019D" w:rsidRDefault="006B76E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Адрес - ул. Пушкинская 29а</w:t>
      </w:r>
    </w:p>
    <w:p w:rsidRPr="006450EB" w:rsidR="0034019D" w:rsidP="0034019D" w:rsidRDefault="006B76E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Подъезд 2,</w:t>
      </w:r>
      <w:proofErr w:type="spellEnd"/>
      <w:r w:rsidR="00BA78B8">
        <w:rPr>
          <w:rFonts w:ascii="Times New Roman" w:hAnsi="Times New Roman" w:cs="Times New Roman"/>
          <w:sz w:val="20"/>
          <w:szCs w:val="20"/>
        </w:rPr>
        <w:t xml:space="preserve"> </w:t>
      </w:r>
      <w:r w:rsidR="006C6F24">
        <w:rPr>
          <w:rFonts w:ascii="Times New Roman" w:hAnsi="Times New Roman" w:cs="Times New Roman"/>
          <w:sz w:val="20"/>
          <w:szCs w:val="20"/>
          <w:lang w:val="en-US"/>
        </w:rPr>
        <w:t>Этаж 5,</w:t>
      </w:r>
      <w:r w:rsidR="00BA7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F24">
        <w:rPr>
          <w:rFonts w:ascii="Times New Roman" w:hAnsi="Times New Roman" w:cs="Times New Roman"/>
          <w:sz w:val="20"/>
          <w:szCs w:val="20"/>
          <w:lang w:val="en-US"/>
        </w:rPr>
        <w:t>Квартира 91.</w:t>
      </w:r>
      <w:proofErr w:type="spellEnd"/>
    </w:p>
    <w:p w:rsidRPr="006450EB" w:rsidR="0034019D" w:rsidP="0034019D" w:rsidRDefault="0034019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Pr="006C6F24" w:rsidR="007A26B5" w:rsidP="006C6F24" w:rsidRDefault="0034019D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Содержимое:</w:t>
        <w:br/>
        <w:t xml:space="preserve"> - </w:t>
        <w:t>Моцарелла</w:t>
        <w:tab/>
        <w:tab/>
        <w:t>2 * 499.0₽</w:t>
        <w:br/>
        <w:t xml:space="preserve"> - </w:t>
        <w:t>Филадельфия</w:t>
        <w:tab/>
        <w:tab/>
        <w:t>3 * 350.0₽</w:t>
        <w:br/>
      </w:r>
    </w:p>
    <w:p w:rsidRPr="006B76E6" w:rsidR="007A26B5" w:rsidP="007A26B5" w:rsidRDefault="007A26B5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Pr="006B76E6" w:rsidR="007A26B5" w:rsidP="007A26B5" w:rsidRDefault="007A26B5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Pr="006B76E6" w:rsidR="007A26B5" w:rsidP="007A26B5" w:rsidRDefault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Pr="006B76E6" w:rsidR="007A26B5" w:rsidP="007A26B5" w:rsidRDefault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Pr="006B76E6" w:rsidR="007A26B5" w:rsidP="007A26B5" w:rsidRDefault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Pr="006B76E6" w:rsidR="007A26B5" w:rsidP="007A26B5" w:rsidRDefault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55667A" w:rsidP="007A26B5" w:rsidRDefault="0055667A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55667A" w:rsidP="007A26B5" w:rsidRDefault="0055667A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55667A" w:rsidP="007A26B5" w:rsidRDefault="0055667A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55667A" w:rsidP="007A26B5" w:rsidRDefault="0055667A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55667A" w:rsidP="007A26B5" w:rsidRDefault="0055667A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55667A" w:rsidP="007A26B5" w:rsidRDefault="0055667A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Pr="006B76E6" w:rsidR="0055667A" w:rsidP="007A26B5" w:rsidRDefault="0055667A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sectPr w:rsidRPr="006B76E6" w:rsidR="0055667A" w:rsidSect="0055667A">
      <w:headerReference w:type="default" r:id="rId8"/>
      <w:footerReference w:type="default" r:id="rId9"/>
      <w:pgSz w:w="3969" w:h="8505" w:code="9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FF5DFB" w:rsidP="0055667A" w:rsidRDefault="00FF5DFB">
      <w:pPr>
        <w:spacing w:after="0" w:line="240" w:lineRule="auto"/>
      </w:pPr>
      <w:r>
        <w:separator/>
      </w:r>
    </w:p>
  </w:endnote>
  <w:endnote w:type="continuationSeparator" w:id="0">
    <w:p w:rsidR="00FF5DFB" w:rsidP="0055667A" w:rsidRDefault="00FF5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Pr="0055667A" w:rsidR="0055667A" w:rsidP="0055667A" w:rsidRDefault="0055667A">
    <w:pPr>
      <w:pStyle w:val="ListParagraph"/>
      <w:spacing w:after="0"/>
      <w:ind w:left="0"/>
      <w:rPr>
        <w:rFonts w:ascii="Times New Roman" w:hAnsi="Times New Roman" w:cs="Times New Roman"/>
        <w:sz w:val="16"/>
        <w:szCs w:val="16"/>
        <w:lang w:val="en-US"/>
      </w:rPr>
    </w:pPr>
    <w:r w:rsidRPr="007A26B5">
      <w:rPr>
        <w:rFonts w:ascii="Times New Roman" w:hAnsi="Times New Roman" w:cs="Times New Roman"/>
        <w:b/>
        <w:bCs/>
        <w:sz w:val="20"/>
        <w:szCs w:val="20"/>
      </w:rPr>
      <w:t>ИТОГ</w:t>
    </w:r>
    <w:r>
      <w:rPr>
        <w:rFonts w:ascii="Times New Roman" w:hAnsi="Times New Roman" w:cs="Times New Roman"/>
        <w:b/>
        <w:bCs/>
        <w:sz w:val="20"/>
        <w:szCs w:val="20"/>
      </w:rPr>
      <w:t>О</w:t>
    </w:r>
    <w:r>
      <w:rPr>
        <w:rFonts w:ascii="Times New Roman" w:hAnsi="Times New Roman" w:cs="Times New Roman"/>
        <w:b/>
        <w:bCs/>
        <w:sz w:val="20"/>
        <w:szCs w:val="20"/>
        <w:lang w:val="en-US"/>
      </w:rPr>
      <w:t>:</w:t>
    </w:r>
    <w:r w:rsidRPr="007A26B5">
      <w:rPr>
        <w:rFonts w:ascii="Times New Roman" w:hAnsi="Times New Roman" w:cs="Times New Roman"/>
        <w:b/>
        <w:bCs/>
        <w:sz w:val="16"/>
        <w:szCs w:val="16"/>
      </w:rPr>
      <w:tab/>
    </w:r>
    <w:r>
      <w:rPr>
        <w:rFonts w:ascii="Times New Roman" w:hAnsi="Times New Roman" w:cs="Times New Roman"/>
        <w:b/>
        <w:bCs/>
        <w:sz w:val="16"/>
        <w:szCs w:val="16"/>
      </w:rPr>
      <w:tab/>
    </w:r>
    <w:r w:rsidR="00C10BE3">
      <w:rPr>
        <w:rFonts w:ascii="Times New Roman" w:hAnsi="Times New Roman" w:cs="Times New Roman"/>
        <w:b/>
        <w:bCs/>
        <w:sz w:val="20"/>
        <w:szCs w:val="20"/>
        <w:lang w:val="en-US"/>
      </w:rPr>
      <w:t>1080.0₽</w:t>
    </w:r>
  </w:p>
</w:ftr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FF5DFB" w:rsidP="0055667A" w:rsidRDefault="00FF5DFB">
      <w:pPr>
        <w:spacing w:after="0" w:line="240" w:lineRule="auto"/>
      </w:pPr>
      <w:r>
        <w:separator/>
      </w:r>
    </w:p>
  </w:footnote>
  <w:footnote w:type="continuationSeparator" w:id="0">
    <w:p w:rsidR="00FF5DFB" w:rsidP="0055667A" w:rsidRDefault="00FF5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Pr="006B76E6" w:rsidR="0055667A" w:rsidP="0055667A" w:rsidRDefault="0055667A">
    <w:pPr>
      <w:spacing w:after="0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4019D">
      <w:rPr>
        <w:rFonts w:ascii="Times New Roman" w:hAnsi="Times New Roman" w:cs="Times New Roman"/>
        <w:b/>
        <w:bCs/>
        <w:sz w:val="24"/>
        <w:szCs w:val="24"/>
      </w:rPr>
      <w:t>Заказ</w:t>
    </w:r>
    <w:r w:rsidRPr="006B76E6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="009F5DDE">
      <w:rPr>
        <w:rFonts w:ascii="Times New Roman" w:hAnsi="Times New Roman" w:cs="Times New Roman"/>
        <w:b/>
        <w:bCs/>
        <w:sz w:val="24"/>
        <w:szCs w:val="24"/>
        <w:lang w:val="en-US"/>
      </w:rPr>
      <w:t>#000001</w:t>
    </w:r>
    <w:proofErr w:type="spellEnd"/>
  </w:p>
  <w:p w:rsidRPr="004E18C3" w:rsidR="0055667A" w:rsidP="0055667A" w:rsidRDefault="0055667A">
    <w:pPr>
      <w:spacing w:after="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Спасибо за покупку в </w:t>
    </w:r>
    <w:r>
      <w:rPr>
        <w:rFonts w:ascii="Times New Roman" w:hAnsi="Times New Roman" w:cs="Times New Roman"/>
        <w:sz w:val="20"/>
        <w:szCs w:val="20"/>
        <w:lang w:val="en-US"/>
      </w:rPr>
      <w:t>sancho</w:t>
    </w:r>
    <w:r w:rsidRPr="007A26B5">
      <w:rPr>
        <w:rFonts w:ascii="Times New Roman" w:hAnsi="Times New Roman" w:cs="Times New Roman"/>
        <w:sz w:val="20"/>
        <w:szCs w:val="20"/>
      </w:rPr>
      <w:t>.</w:t>
    </w:r>
    <w:proofErr w:type="spellStart"/>
    <w:r>
      <w:rPr>
        <w:rFonts w:ascii="Times New Roman" w:hAnsi="Times New Roman" w:cs="Times New Roman"/>
        <w:sz w:val="20"/>
        <w:szCs w:val="20"/>
        <w:lang w:val="en-US"/>
      </w:rPr>
      <w:t>ru</w:t>
    </w:r>
    <w:proofErr w:type="spellEnd"/>
    <w:r w:rsidRPr="007A26B5">
      <w:rPr>
        <w:rFonts w:ascii="Times New Roman" w:hAnsi="Times New Roman" w:cs="Times New Roman"/>
        <w:sz w:val="20"/>
        <w:szCs w:val="20"/>
      </w:rPr>
      <w:t xml:space="preserve"> :)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0">
    <w:nsid w:val="00F015FA"/>
    <w:multiLevelType w:val="hybridMultilevel"/>
    <w:tmpl w:val="AC4E9C26"/>
    <w:lvl w:ilvl="0" w:tplc="B70A8062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1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0AF33F5"/>
    <w:multiLevelType w:val="hybridMultilevel"/>
    <w:tmpl w:val="B2C23EFA"/>
    <w:lvl w:ilvl="0" w:tplc="6D9C6776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1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8F36765"/>
    <w:multiLevelType w:val="hybridMultilevel"/>
    <w:tmpl w:val="1074B5D0"/>
    <w:lvl w:ilvl="0" w:tplc="81589524">
      <w:numFmt w:val="bullet"/>
      <w:lvlText w:val="-"/>
      <w:lvlJc w:val="left"/>
      <w:pPr>
        <w:ind w:left="360" w:hanging="360"/>
      </w:pPr>
      <w:rPr>
        <w:rFonts w:hint="default" w:ascii="Times New Roman" w:hAnsi="Times New Roman" w:cs="Times New Roman" w:eastAsiaTheme="minorHAnsi"/>
      </w:rPr>
    </w:lvl>
    <w:lvl w:ilvl="1" w:tplc="04190003" w:tentative="true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tru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true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tru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tru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tru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tru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tru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50"/>
  <w:proofState w:spelling="clean" w:grammar="clean"/>
  <w:attachedTemplate r:id="rId1"/>
  <w:defaultTabStop w:val="708"/>
  <w:characterSpacingControl w:val="doNotCompress"/>
  <w:hdrShapeDefaults xmlns:o="urn:schemas-microsoft-com:office:office" xmlns:r="http://schemas.openxmlformats.org/officeDocument/2006/relationships" xmlns:ur="urn:schemas-microsoft-com:office:powerpoint" xmlns:urn="urn:schemas-microsoft-com:office:word" xmlns:v="urn:schemas-microsoft-com:vml" xmlns:x="urn:schemas-microsoft-com:office:excel">
    <o:shapedefaults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73"/>
    <w:rsid w:val="000B0D8D"/>
    <w:rsid w:val="000C2DEE"/>
    <w:rsid w:val="001217D5"/>
    <w:rsid w:val="00241161"/>
    <w:rsid w:val="002C24C7"/>
    <w:rsid w:val="002D2392"/>
    <w:rsid w:val="0034019D"/>
    <w:rsid w:val="003A73CA"/>
    <w:rsid w:val="003C79F0"/>
    <w:rsid w:val="00491811"/>
    <w:rsid w:val="004D6D49"/>
    <w:rsid w:val="004E18C3"/>
    <w:rsid w:val="0055667A"/>
    <w:rsid w:val="006450EB"/>
    <w:rsid w:val="006B76E6"/>
    <w:rsid w:val="006C6F24"/>
    <w:rsid w:val="007471E4"/>
    <w:rsid w:val="00765933"/>
    <w:rsid w:val="007A26B5"/>
    <w:rsid w:val="00860E73"/>
    <w:rsid w:val="008F3115"/>
    <w:rsid w:val="009F5DDE"/>
    <w:rsid w:val="00AF264A"/>
    <w:rsid w:val="00B27B56"/>
    <w:rsid w:val="00BA78B8"/>
    <w:rsid w:val="00BD4548"/>
    <w:rsid w:val="00C10BE3"/>
    <w:rsid w:val="00E72BCC"/>
    <w:rsid w:val="00F11DAD"/>
    <w:rsid w:val="00FE1D82"/>
    <w:rsid w:val="00FF5DFB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 xmlns:o="urn:schemas-microsoft-com:office:office" xmlns:r="http://schemas.openxmlformats.org/officeDocument/2006/relationships" xmlns:ur="urn:schemas-microsoft-com:office:powerpoint" xmlns:urn="urn:schemas-microsoft-com:office:word" xmlns:v="urn:schemas-microsoft-com:vml" xmlns:x="urn:schemas-microsoft-com:office:excel">
    <o:shapedefaults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spidmax="2049" v:ext="edit"/>
    <o:shapelayout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v:ext="edit">
      <o:idmap data="1" v:ext="edit"/>
    </o:shapelayout>
  </w:shapeDefaults>
  <w:decimalSymbol w:val=","/>
  <w:listSeparator w:val=";"/>
  <w14:docId xmlns:w14="http://schemas.microsoft.com/office/word/2010/wordml" w14:val="30BB3A17"/>
  <w15:chartTrackingRefBased xmlns:w15="http://schemas.microsoft.com/office/word/2012/wordml"/>
  <w15:docId xmlns:w15="http://schemas.microsoft.com/office/word/2012/wordml" w15:val="{1D76EAC4-04CD-4C42-90D3-A0D72922EFA3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19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19D"/>
    <w:pPr>
      <w:ind w:left="720"/>
      <w:contextualSpacing/>
    </w:pPr>
  </w:style>
  <w:style w:type="character" w:styleId="Heading3Char" w:customStyle="true">
    <w:name w:val="Heading 3 Char"/>
    <w:basedOn w:val="DefaultParagraphFont"/>
    <w:link w:val="Heading3"/>
    <w:uiPriority w:val="9"/>
    <w:rsid w:val="0034019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1Char" w:customStyle="true">
    <w:name w:val="Heading 1 Char"/>
    <w:basedOn w:val="DefaultParagraphFont"/>
    <w:link w:val="Heading1"/>
    <w:uiPriority w:val="9"/>
    <w:rsid w:val="00340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5667A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5667A"/>
  </w:style>
  <w:style w:type="paragraph" w:styleId="Footer">
    <w:name w:val="footer"/>
    <w:basedOn w:val="Normal"/>
    <w:link w:val="FooterChar"/>
    <w:uiPriority w:val="99"/>
    <w:unhideWhenUsed/>
    <w:rsid w:val="0055667A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55667A"/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  <w:allowPNG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../customXml/item1.xml" Type="http://schemas.openxmlformats.org/officeDocument/2006/relationships/customXml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settings.xml" Type="http://schemas.openxmlformats.org/officeDocument/2006/relationships/settings" Id="rId4"/><Relationship Target="webSettings.xml" Type="http://schemas.openxmlformats.org/officeDocument/2006/relationships/webSettings" Id="rId5"/><Relationship Target="footnotes.xml" Type="http://schemas.openxmlformats.org/officeDocument/2006/relationships/footnotes" Id="rId6"/><Relationship Target="endnotes.xml" Type="http://schemas.openxmlformats.org/officeDocument/2006/relationships/endnotes" Id="rId7"/><Relationship Target="header1.xml" Type="http://schemas.openxmlformats.org/officeDocument/2006/relationships/header" Id="rId8"/><Relationship Target="footer1.xml" Type="http://schemas.openxmlformats.org/officeDocument/2006/relationships/footer" Id="rId9"/><Relationship Target="fontTable.xml" Type="http://schemas.openxmlformats.org/officeDocument/2006/relationships/fontTable" Id="rId10"/><Relationship Target="theme/theme1.xml" Type="http://schemas.openxmlformats.org/officeDocument/2006/relationships/theme" Id="rId11"/></Relationships>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lexandrovich\Documents\Custom%20Office%20Templates\main_template.dotx" TargetMode="External"/></Relationships>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3B3D7-0AF3-4D92-A24A-8953C4B19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main_template</Template>
  <Company/>
  <Pages>1</Pages>
  <Words>18</Words>
  <Characters>106</Characters>
  <Lines>1</Lines>
  <Paragraphs>1</Paragraphs>
  <TotalTime>6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123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2022-07-12T18:21:00Z</dcterms:created>
  <dc:creator xmlns:dc="http://purl.org/dc/elements/1.1/">aalexandrovich</dc:creator>
  <dc:description xmlns:dc="http://purl.org/dc/elements/1.1/"/>
  <cp:keywords/>
  <cp:lastModifiedBy>aalexandrovich</cp:lastModifiedBy>
  <dcterms:modified xmlns:dcterms="http://purl.org/dc/terms/" xmlns:xsi="http://www.w3.org/2001/XMLSchema-instance" xsi:type="dcterms:W3CDTF">2022-07-24T14:46:00Z</dcterms:modified>
  <cp:revision>14</cp:revision>
  <dc:subject xmlns:dc="http://purl.org/dc/elements/1.1/"/>
  <dc:title xmlns:dc="http://purl.org/dc/elements/1.1/"/>
</cp:coreProperties>
</file>